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6C24" w14:textId="46DF0940" w:rsidR="00135D04" w:rsidRPr="00542D24" w:rsidRDefault="00A65378" w:rsidP="00542D24">
      <w:pPr>
        <w:pStyle w:val="Title"/>
      </w:pPr>
      <w:r>
        <w:t>State Life</w:t>
      </w:r>
    </w:p>
    <w:tbl>
      <w:tblPr>
        <w:tblStyle w:val="Meetingschedule"/>
        <w:tblW w:w="5059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545"/>
        <w:gridCol w:w="6306"/>
      </w:tblGrid>
      <w:tr w:rsidR="00135D04" w14:paraId="37FD968C" w14:textId="77777777" w:rsidTr="00500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9648CAC" w14:textId="01FB66C6" w:rsidR="00135D04" w:rsidRPr="00886114" w:rsidRDefault="00135D04" w:rsidP="00886114"/>
        </w:tc>
        <w:tc>
          <w:tcPr>
            <w:tcW w:w="6524" w:type="dxa"/>
          </w:tcPr>
          <w:p w14:paraId="21759C65" w14:textId="49064C68" w:rsidR="00135D04" w:rsidRPr="00886114" w:rsidRDefault="00135D04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A589598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6855A1F" w14:textId="19E52E39" w:rsidR="003E53EB" w:rsidRPr="00F62552" w:rsidRDefault="00AE7DD3" w:rsidP="00886114">
            <w:pPr>
              <w:rPr>
                <w:bCs/>
              </w:rPr>
            </w:pPr>
            <w:r w:rsidRPr="00F62552">
              <w:rPr>
                <w:bCs/>
              </w:rPr>
              <w:t>Use-Case Name</w:t>
            </w:r>
          </w:p>
        </w:tc>
        <w:tc>
          <w:tcPr>
            <w:tcW w:w="6524" w:type="dxa"/>
          </w:tcPr>
          <w:p w14:paraId="14DF01E6" w14:textId="5E20A9F1" w:rsidR="00135D04" w:rsidRPr="004B1241" w:rsidRDefault="00AE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Risk Assessment</w:t>
            </w:r>
            <w:r w:rsidR="00F62552">
              <w:t>.</w:t>
            </w:r>
            <w:r>
              <w:t xml:space="preserve">            Use-Case Type</w:t>
            </w:r>
          </w:p>
        </w:tc>
      </w:tr>
      <w:tr w:rsidR="00135D04" w14:paraId="47BAD875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36FB52C" w14:textId="259977D6" w:rsidR="00135D04" w:rsidRDefault="00AE7DD3" w:rsidP="00886114">
            <w:r>
              <w:t>Priority</w:t>
            </w:r>
          </w:p>
        </w:tc>
        <w:tc>
          <w:tcPr>
            <w:tcW w:w="6524" w:type="dxa"/>
          </w:tcPr>
          <w:p w14:paraId="6D65A069" w14:textId="23A11A9D" w:rsidR="00135D04" w:rsidRDefault="0050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877F9" wp14:editId="230E64FC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-492760</wp:posOffset>
                      </wp:positionV>
                      <wp:extent cx="19050" cy="14287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086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-38.8pt" to="158.7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" strokecolor="#4579b8 [3044]"/>
                  </w:pict>
                </mc:Fallback>
              </mc:AlternateContent>
            </w:r>
            <w:r w:rsidR="005B559E">
              <w:t xml:space="preserve"> </w:t>
            </w:r>
            <w:r w:rsidR="00AE7DD3">
              <w:t xml:space="preserve">                                             </w:t>
            </w:r>
            <w:r w:rsidR="00550511">
              <w:t xml:space="preserve">        </w:t>
            </w:r>
            <w:r w:rsidR="00AE7DD3">
              <w:t>Business requirement</w:t>
            </w:r>
            <w:r w:rsidR="00F62552">
              <w:t xml:space="preserve"> </w:t>
            </w:r>
            <w:sdt>
              <w:sdtPr>
                <w:id w:val="-14944790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F6255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F86215E" w14:textId="0AEE75AD" w:rsidR="005B559E" w:rsidRPr="005B559E" w:rsidRDefault="005B559E" w:rsidP="005B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135D04" w14:paraId="6ED2ACFB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60EDB04" w14:textId="14F28E2E" w:rsidR="00135D04" w:rsidRDefault="00135D04" w:rsidP="00886114"/>
        </w:tc>
        <w:tc>
          <w:tcPr>
            <w:tcW w:w="6524" w:type="dxa"/>
          </w:tcPr>
          <w:p w14:paraId="62F5127A" w14:textId="717D83B5" w:rsidR="00135D04" w:rsidRPr="004B1241" w:rsidRDefault="00AE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</w:t>
            </w:r>
            <w:r w:rsidR="00F62552">
              <w:t xml:space="preserve"> </w:t>
            </w:r>
            <w:r>
              <w:t xml:space="preserve"> System </w:t>
            </w:r>
            <w:r w:rsidR="00F62552">
              <w:t xml:space="preserve">analysis </w:t>
            </w:r>
            <w:sdt>
              <w:sdtPr>
                <w:id w:val="-170494105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 w:rsidR="005B559E">
                  <w:sym w:font="Webdings" w:char="F061"/>
                </w:r>
              </w:sdtContent>
            </w:sdt>
          </w:p>
        </w:tc>
      </w:tr>
      <w:tr w:rsidR="00135D04" w14:paraId="0CDFF281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3431125" w14:textId="4FDC89D6" w:rsidR="00135D04" w:rsidRDefault="00F62552" w:rsidP="00886114">
            <w:r>
              <w:t>Primary Business Actor</w:t>
            </w:r>
          </w:p>
        </w:tc>
        <w:tc>
          <w:tcPr>
            <w:tcW w:w="6524" w:type="dxa"/>
          </w:tcPr>
          <w:p w14:paraId="6ED8A26D" w14:textId="4344BB5F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F58AF0" w14:textId="366D3474" w:rsidR="00550511" w:rsidRPr="004B1241" w:rsidRDefault="005B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Writer.</w:t>
            </w:r>
          </w:p>
        </w:tc>
      </w:tr>
      <w:tr w:rsidR="00135D04" w14:paraId="18194152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06670620" w14:textId="1A2F5F41" w:rsidR="00135D04" w:rsidRDefault="00F62552" w:rsidP="00886114">
            <w:r>
              <w:t>Primary System Actor</w:t>
            </w:r>
          </w:p>
        </w:tc>
        <w:tc>
          <w:tcPr>
            <w:tcW w:w="6524" w:type="dxa"/>
          </w:tcPr>
          <w:p w14:paraId="5C8A1331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1B818" w14:textId="483449F9" w:rsidR="005068BF" w:rsidRDefault="005B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office.</w:t>
            </w:r>
          </w:p>
          <w:p w14:paraId="3962A323" w14:textId="49CD2A6F" w:rsidR="005068BF" w:rsidRPr="004B1241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5C3932D9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BEBA4D5" w14:textId="10F44638" w:rsidR="00135D04" w:rsidRDefault="00F62552" w:rsidP="00886114">
            <w:r>
              <w:t>Other Participants</w:t>
            </w:r>
          </w:p>
        </w:tc>
        <w:tc>
          <w:tcPr>
            <w:tcW w:w="6524" w:type="dxa"/>
          </w:tcPr>
          <w:p w14:paraId="1399A1A5" w14:textId="0CDB1E7A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353BF" w14:textId="35DE7E44" w:rsidR="005068BF" w:rsidRDefault="009D1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Representative.</w:t>
            </w:r>
          </w:p>
          <w:p w14:paraId="1F0DB58E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7BD98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1F4224" w14:textId="6BFAD203" w:rsidR="005068BF" w:rsidRPr="004B1241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3A4E8FC4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19608B85" w14:textId="3294B861" w:rsidR="00135D04" w:rsidRDefault="00F62552" w:rsidP="00886114">
            <w:r>
              <w:t>Other Interested</w:t>
            </w:r>
          </w:p>
        </w:tc>
        <w:tc>
          <w:tcPr>
            <w:tcW w:w="6524" w:type="dxa"/>
          </w:tcPr>
          <w:p w14:paraId="1DEC72EF" w14:textId="442DD9B4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6C40A" w14:textId="6B758B87" w:rsidR="005068BF" w:rsidRDefault="00F4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Manager.</w:t>
            </w:r>
          </w:p>
          <w:p w14:paraId="0B6BBFD4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CA9C3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D53B3E" w14:textId="25AAFEB9" w:rsidR="005068BF" w:rsidRPr="00956982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102EBAC3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72EE2EA9" w14:textId="270AF027" w:rsidR="00135D04" w:rsidRDefault="00F62552" w:rsidP="00886114">
            <w:r>
              <w:t>Description</w:t>
            </w:r>
          </w:p>
        </w:tc>
        <w:tc>
          <w:tcPr>
            <w:tcW w:w="6524" w:type="dxa"/>
          </w:tcPr>
          <w:p w14:paraId="299256ED" w14:textId="56746962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A78004" w14:textId="015D98E3" w:rsidR="005068BF" w:rsidRDefault="00FE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use-case assess the documents of client and passes judgement to head office either the document fulfilled the company requirement or not.</w:t>
            </w:r>
          </w:p>
          <w:p w14:paraId="36810F24" w14:textId="7C3C8855" w:rsidR="005068BF" w:rsidRPr="00956982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FF44531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BBF86C8" w14:textId="631CBAF7" w:rsidR="00135D04" w:rsidRDefault="00261D93" w:rsidP="00886114">
            <w:r>
              <w:t>Pre-Condition</w:t>
            </w:r>
          </w:p>
        </w:tc>
        <w:tc>
          <w:tcPr>
            <w:tcW w:w="6524" w:type="dxa"/>
          </w:tcPr>
          <w:p w14:paraId="30F7D164" w14:textId="07FA2188" w:rsidR="004363A6" w:rsidRDefault="0043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E51E19" w14:textId="77777777" w:rsidR="00EB18C9" w:rsidRDefault="00EB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61BBD" w14:textId="77777777" w:rsidR="00EB18C9" w:rsidRDefault="00EB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AD67B9" w14:textId="6B42FEDE" w:rsidR="00135D04" w:rsidRDefault="0043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must be filled properly.</w:t>
            </w:r>
          </w:p>
          <w:p w14:paraId="0438895B" w14:textId="6DC067B1" w:rsidR="00EB18C9" w:rsidRDefault="00EB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56DD80" w14:textId="77777777" w:rsidR="00EB18C9" w:rsidRDefault="00EB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28C7C" w14:textId="53304251" w:rsidR="005068BF" w:rsidRPr="00956982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22E53AA0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90F41F7" w14:textId="10B8C6D5" w:rsidR="00135D04" w:rsidRDefault="00261D93" w:rsidP="00886114">
            <w:r>
              <w:t>Trigger</w:t>
            </w:r>
            <w:r w:rsidR="00EB18C9">
              <w:t xml:space="preserve"> </w:t>
            </w:r>
          </w:p>
        </w:tc>
        <w:tc>
          <w:tcPr>
            <w:tcW w:w="6524" w:type="dxa"/>
          </w:tcPr>
          <w:p w14:paraId="09F0E704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0678E" w14:textId="2DFE7C52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F423A4" w14:textId="77777777" w:rsidR="004363A6" w:rsidRDefault="0043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78595F" w14:textId="0C32F75B" w:rsidR="005068BF" w:rsidRDefault="0043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It’ll trigger when the document and form are </w:t>
            </w:r>
            <w:r w:rsidR="00EB18C9">
              <w:t>sent</w:t>
            </w:r>
            <w:r>
              <w:t xml:space="preserve"> to under writer.</w:t>
            </w:r>
          </w:p>
          <w:p w14:paraId="34B6A36D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D4A0C7" w14:textId="77777777" w:rsidR="005068BF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62806B" w14:textId="2F0819DB" w:rsidR="004363A6" w:rsidRPr="00956982" w:rsidRDefault="0043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394CBCAD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06D6FA" w14:textId="60515A21" w:rsidR="00135D04" w:rsidRDefault="00261D93" w:rsidP="00886114">
            <w:r>
              <w:lastRenderedPageBreak/>
              <w:t>Typical Course of Events</w:t>
            </w:r>
          </w:p>
        </w:tc>
        <w:tc>
          <w:tcPr>
            <w:tcW w:w="6524" w:type="dxa"/>
          </w:tcPr>
          <w:p w14:paraId="20DB9ED6" w14:textId="2C69CD53" w:rsidR="00135D04" w:rsidRDefault="00A6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311F2E" wp14:editId="40940864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-57150</wp:posOffset>
                      </wp:positionV>
                      <wp:extent cx="19050" cy="38290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82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7C8F7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-4.5pt" to="149.7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xxpQEAAKIDAAAOAAAAZHJzL2Uyb0RvYy54bWysU9tO3DAQfa/EP1h+Z5Nd1IpGm+UBBH1A&#10;LWrhA4wz3ljyTba7yf59x5PdgAoS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" strokecolor="#4579b8 [3044]"/>
                  </w:pict>
                </mc:Fallback>
              </mc:AlternateContent>
            </w:r>
            <w:r w:rsidR="00261D93" w:rsidRPr="00261D93">
              <w:rPr>
                <w:b/>
                <w:bCs/>
              </w:rPr>
              <w:t>Actor Action:</w:t>
            </w:r>
            <w:r w:rsidR="00261D93">
              <w:rPr>
                <w:b/>
                <w:bCs/>
              </w:rPr>
              <w:t xml:space="preserve">                              </w:t>
            </w:r>
            <w:r w:rsidR="001B06E7">
              <w:rPr>
                <w:b/>
                <w:bCs/>
              </w:rPr>
              <w:t xml:space="preserve"> </w:t>
            </w:r>
            <w:r w:rsidR="00261D93">
              <w:rPr>
                <w:b/>
                <w:bCs/>
              </w:rPr>
              <w:t>System Response:</w:t>
            </w:r>
          </w:p>
          <w:p w14:paraId="6CFB80BA" w14:textId="361CCBE9" w:rsidR="001B06E7" w:rsidRDefault="00261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</w:p>
          <w:p w14:paraId="74FA29CF" w14:textId="2B536651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E1">
              <w:rPr>
                <w:b/>
                <w:bCs/>
              </w:rPr>
              <w:t>Step1:</w:t>
            </w:r>
            <w:r>
              <w:t xml:space="preserve"> The under writer </w:t>
            </w:r>
          </w:p>
          <w:p w14:paraId="1758045F" w14:textId="25229B97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risk assessment on</w:t>
            </w:r>
          </w:p>
          <w:p w14:paraId="3EA67F10" w14:textId="1226A158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bases of potential client</w:t>
            </w:r>
          </w:p>
          <w:p w14:paraId="0E839412" w14:textId="2EE48D09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info, family history, and </w:t>
            </w:r>
          </w:p>
          <w:p w14:paraId="1DA3548E" w14:textId="4AEFC480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of insurance applied </w:t>
            </w:r>
          </w:p>
          <w:p w14:paraId="0992324C" w14:textId="77777777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for.</w:t>
            </w:r>
          </w:p>
          <w:p w14:paraId="49605E79" w14:textId="77777777" w:rsidR="005138E1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BF14B8" w14:textId="77777777" w:rsidR="00654430" w:rsidRDefault="0051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E1">
              <w:rPr>
                <w:b/>
                <w:bCs/>
              </w:rPr>
              <w:t>Step2:</w:t>
            </w:r>
            <w:r w:rsidR="001B06E7" w:rsidRPr="005138E1">
              <w:rPr>
                <w:b/>
                <w:bCs/>
              </w:rPr>
              <w:t xml:space="preserve"> </w:t>
            </w:r>
            <w:r>
              <w:t xml:space="preserve">Under writer update       </w:t>
            </w:r>
            <w:r w:rsidRPr="005138E1">
              <w:rPr>
                <w:b/>
                <w:bCs/>
              </w:rPr>
              <w:t>Step3:</w:t>
            </w:r>
            <w:r w:rsidR="001B06E7" w:rsidRPr="005138E1">
              <w:rPr>
                <w:b/>
                <w:bCs/>
              </w:rPr>
              <w:t xml:space="preserve">  </w:t>
            </w:r>
            <w:r>
              <w:t>The head office</w:t>
            </w:r>
            <w:r w:rsidR="00654430">
              <w:t xml:space="preserve"> will </w:t>
            </w:r>
          </w:p>
          <w:p w14:paraId="5FE084FB" w14:textId="2ABF2868" w:rsidR="00261D93" w:rsidRPr="005138E1" w:rsidRDefault="0065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client info to head office.           </w:t>
            </w:r>
            <w:r w:rsidR="004270DC">
              <w:t xml:space="preserve"> </w:t>
            </w:r>
            <w:r>
              <w:t>notify the client.</w:t>
            </w:r>
            <w:r w:rsidR="001B06E7" w:rsidRPr="005138E1">
              <w:rPr>
                <w:b/>
                <w:bCs/>
              </w:rPr>
              <w:t xml:space="preserve">        </w:t>
            </w:r>
          </w:p>
          <w:p w14:paraId="24CD7166" w14:textId="795DB037" w:rsidR="005068BF" w:rsidRPr="00654430" w:rsidRDefault="001B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</w:t>
            </w:r>
          </w:p>
          <w:p w14:paraId="54722044" w14:textId="0DA24212" w:rsidR="005068BF" w:rsidRPr="00261D93" w:rsidRDefault="0050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0C9DF963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FEF08DF" w14:textId="2D5D6B7C" w:rsidR="00135D04" w:rsidRDefault="00A17A66" w:rsidP="00886114">
            <w:r>
              <w:t>Alternative Courses</w:t>
            </w:r>
          </w:p>
        </w:tc>
        <w:tc>
          <w:tcPr>
            <w:tcW w:w="6524" w:type="dxa"/>
          </w:tcPr>
          <w:p w14:paraId="114B052A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26F0C3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FF2CEA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4C32DF5" w14:textId="16574F51" w:rsidR="00550511" w:rsidRDefault="0042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Nil                                               Nil         </w:t>
            </w:r>
          </w:p>
          <w:p w14:paraId="2241DB68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41AE52C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0342C8E" w14:textId="538AEFB5" w:rsidR="00550511" w:rsidRPr="00956982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6B54533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23750E7A" w14:textId="1CFAF12C" w:rsidR="00135D04" w:rsidRDefault="00500982" w:rsidP="00886114">
            <w:r>
              <w:t>Conclusion</w:t>
            </w:r>
          </w:p>
        </w:tc>
        <w:tc>
          <w:tcPr>
            <w:tcW w:w="6524" w:type="dxa"/>
          </w:tcPr>
          <w:p w14:paraId="4D9A9496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5A19F3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D71ED9" w14:textId="2A38D3C5" w:rsidR="00550511" w:rsidRDefault="0042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use-case finalize the client and notify to the head office.</w:t>
            </w:r>
          </w:p>
          <w:p w14:paraId="7A387378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92B0C" w14:textId="3EC72DE5" w:rsidR="00550511" w:rsidRPr="00956982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42D06D99" w14:textId="77777777" w:rsidTr="0050098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332C8733" w14:textId="0C4600D9" w:rsidR="00135D04" w:rsidRDefault="00500982" w:rsidP="00886114">
            <w:r>
              <w:t>Post-Condition</w:t>
            </w:r>
          </w:p>
        </w:tc>
        <w:tc>
          <w:tcPr>
            <w:tcW w:w="6524" w:type="dxa"/>
          </w:tcPr>
          <w:p w14:paraId="3A27B2D1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189E4A" w14:textId="7310EF92" w:rsidR="00550511" w:rsidRDefault="0042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insurance will </w:t>
            </w:r>
            <w:r w:rsidR="006B43D8">
              <w:t>be allotted</w:t>
            </w:r>
            <w:r>
              <w:t xml:space="preserve"> to client or rejected. </w:t>
            </w:r>
          </w:p>
          <w:p w14:paraId="192F74F7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B88EB" w14:textId="447D6243" w:rsidR="00550511" w:rsidRPr="00956982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D04" w14:paraId="733F3A39" w14:textId="77777777" w:rsidTr="00A65378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51095255" w14:textId="0C0179B0" w:rsidR="00135D04" w:rsidRDefault="00500982" w:rsidP="00886114">
            <w:r>
              <w:t>Business Rule</w:t>
            </w:r>
          </w:p>
        </w:tc>
        <w:tc>
          <w:tcPr>
            <w:tcW w:w="6524" w:type="dxa"/>
          </w:tcPr>
          <w:p w14:paraId="00EE1990" w14:textId="77777777" w:rsidR="00135D04" w:rsidRDefault="001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1F681A" w14:textId="4E9B75F5" w:rsidR="00550511" w:rsidRDefault="006B4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must be filled properly.</w:t>
            </w:r>
          </w:p>
          <w:p w14:paraId="78F56FD9" w14:textId="77777777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A87938" w14:textId="4AE97334" w:rsidR="00550511" w:rsidRPr="00956982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378" w14:paraId="4232507F" w14:textId="77777777" w:rsidTr="00A65378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8CE17D6" w14:textId="573DB775" w:rsidR="00A65378" w:rsidRDefault="00A65378" w:rsidP="00886114">
            <w:r>
              <w:t>Assumption</w:t>
            </w:r>
          </w:p>
        </w:tc>
        <w:tc>
          <w:tcPr>
            <w:tcW w:w="6524" w:type="dxa"/>
          </w:tcPr>
          <w:p w14:paraId="33AB895A" w14:textId="77777777" w:rsidR="00A65378" w:rsidRDefault="00A6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915237" w14:textId="38E93A05" w:rsidR="00550511" w:rsidRDefault="008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necessary info and documents send to under writer.</w:t>
            </w:r>
          </w:p>
          <w:p w14:paraId="45755B09" w14:textId="2BBCAEF9" w:rsidR="00550511" w:rsidRDefault="0055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A997AA" w14:textId="39EC61B8" w:rsidR="00135D04" w:rsidRDefault="00135D04"/>
    <w:sectPr w:rsidR="00135D04" w:rsidSect="00EB18C9">
      <w:footerReference w:type="default" r:id="rId7"/>
      <w:pgSz w:w="11906" w:h="16838" w:code="9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3036" w14:textId="77777777" w:rsidR="00C1275C" w:rsidRDefault="00C1275C">
      <w:pPr>
        <w:spacing w:before="0" w:after="0"/>
      </w:pPr>
      <w:r>
        <w:separator/>
      </w:r>
    </w:p>
  </w:endnote>
  <w:endnote w:type="continuationSeparator" w:id="0">
    <w:p w14:paraId="3BF1E4C6" w14:textId="77777777" w:rsidR="00C1275C" w:rsidRDefault="00C127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6B9A" w14:textId="314BA9A8" w:rsidR="00870343" w:rsidRDefault="00870343">
    <w:pPr>
      <w:pStyle w:val="Footer"/>
    </w:pPr>
  </w:p>
  <w:p w14:paraId="4F7A010D" w14:textId="5B32123C" w:rsidR="00135D04" w:rsidRDefault="0013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CA39" w14:textId="77777777" w:rsidR="00C1275C" w:rsidRDefault="00C1275C">
      <w:pPr>
        <w:spacing w:before="0" w:after="0"/>
      </w:pPr>
      <w:r>
        <w:separator/>
      </w:r>
    </w:p>
  </w:footnote>
  <w:footnote w:type="continuationSeparator" w:id="0">
    <w:p w14:paraId="709E16B9" w14:textId="77777777" w:rsidR="00C1275C" w:rsidRDefault="00C1275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410006">
    <w:abstractNumId w:val="9"/>
  </w:num>
  <w:num w:numId="2" w16cid:durableId="1899629230">
    <w:abstractNumId w:val="7"/>
  </w:num>
  <w:num w:numId="3" w16cid:durableId="846210380">
    <w:abstractNumId w:val="6"/>
  </w:num>
  <w:num w:numId="4" w16cid:durableId="1935744841">
    <w:abstractNumId w:val="5"/>
  </w:num>
  <w:num w:numId="5" w16cid:durableId="653684870">
    <w:abstractNumId w:val="4"/>
  </w:num>
  <w:num w:numId="6" w16cid:durableId="779296770">
    <w:abstractNumId w:val="8"/>
  </w:num>
  <w:num w:numId="7" w16cid:durableId="331420208">
    <w:abstractNumId w:val="3"/>
  </w:num>
  <w:num w:numId="8" w16cid:durableId="1151795386">
    <w:abstractNumId w:val="2"/>
  </w:num>
  <w:num w:numId="9" w16cid:durableId="871647045">
    <w:abstractNumId w:val="1"/>
  </w:num>
  <w:num w:numId="10" w16cid:durableId="12373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B"/>
    <w:rsid w:val="0000661C"/>
    <w:rsid w:val="000104DF"/>
    <w:rsid w:val="000D02C7"/>
    <w:rsid w:val="00135D04"/>
    <w:rsid w:val="001617BA"/>
    <w:rsid w:val="001B06E7"/>
    <w:rsid w:val="001F077F"/>
    <w:rsid w:val="00261D93"/>
    <w:rsid w:val="00283D71"/>
    <w:rsid w:val="002A62F6"/>
    <w:rsid w:val="002C6A0C"/>
    <w:rsid w:val="00305ED7"/>
    <w:rsid w:val="00313041"/>
    <w:rsid w:val="00361272"/>
    <w:rsid w:val="00366447"/>
    <w:rsid w:val="003E53EB"/>
    <w:rsid w:val="004270DC"/>
    <w:rsid w:val="004363A6"/>
    <w:rsid w:val="004B1241"/>
    <w:rsid w:val="00500982"/>
    <w:rsid w:val="005068BF"/>
    <w:rsid w:val="005138E1"/>
    <w:rsid w:val="00542D24"/>
    <w:rsid w:val="00550511"/>
    <w:rsid w:val="005542EB"/>
    <w:rsid w:val="005757B6"/>
    <w:rsid w:val="00585A39"/>
    <w:rsid w:val="005B559E"/>
    <w:rsid w:val="0064080C"/>
    <w:rsid w:val="00654430"/>
    <w:rsid w:val="0069285D"/>
    <w:rsid w:val="006B43D8"/>
    <w:rsid w:val="006D000C"/>
    <w:rsid w:val="007467BD"/>
    <w:rsid w:val="00796126"/>
    <w:rsid w:val="007F3B10"/>
    <w:rsid w:val="0083786F"/>
    <w:rsid w:val="00870343"/>
    <w:rsid w:val="00886114"/>
    <w:rsid w:val="008931AF"/>
    <w:rsid w:val="00956982"/>
    <w:rsid w:val="009C275D"/>
    <w:rsid w:val="009D1EDD"/>
    <w:rsid w:val="00A17A66"/>
    <w:rsid w:val="00A65378"/>
    <w:rsid w:val="00AE7D5F"/>
    <w:rsid w:val="00AE7DD3"/>
    <w:rsid w:val="00BB7C13"/>
    <w:rsid w:val="00BF1893"/>
    <w:rsid w:val="00BF29B5"/>
    <w:rsid w:val="00C1275C"/>
    <w:rsid w:val="00C35606"/>
    <w:rsid w:val="00C53D04"/>
    <w:rsid w:val="00C76D33"/>
    <w:rsid w:val="00C96180"/>
    <w:rsid w:val="00CC547C"/>
    <w:rsid w:val="00D6032E"/>
    <w:rsid w:val="00DB6460"/>
    <w:rsid w:val="00EB18C9"/>
    <w:rsid w:val="00EE6F71"/>
    <w:rsid w:val="00F44B42"/>
    <w:rsid w:val="00F465BF"/>
    <w:rsid w:val="00F62552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6AC9C"/>
  <w15:docId w15:val="{4ADC0043-6AE9-46BE-9B09-6793F97A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usiness%20trip%20itinerary%20with%20meeting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34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131 Muhammad Rayyan</cp:lastModifiedBy>
  <cp:revision>14</cp:revision>
  <cp:lastPrinted>2003-07-10T16:26:00Z</cp:lastPrinted>
  <dcterms:created xsi:type="dcterms:W3CDTF">2022-12-30T16:36:00Z</dcterms:created>
  <dcterms:modified xsi:type="dcterms:W3CDTF">2023-01-21T08:08:00Z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